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040B" w14:textId="0C36E3FB" w:rsidR="00F2052D" w:rsidRPr="00F2052D" w:rsidRDefault="00F2052D" w:rsidP="00F2052D">
      <w:pPr>
        <w:pStyle w:val="Heading1"/>
        <w:rPr>
          <w:sz w:val="22"/>
          <w:szCs w:val="20"/>
        </w:rPr>
      </w:pPr>
      <w:r w:rsidRPr="00F2052D">
        <w:rPr>
          <w:sz w:val="22"/>
          <w:szCs w:val="20"/>
        </w:rPr>
        <w:t>잃어버린</w:t>
      </w:r>
      <w:r w:rsidRPr="00F2052D">
        <w:rPr>
          <w:sz w:val="22"/>
          <w:szCs w:val="20"/>
        </w:rPr>
        <w:t xml:space="preserve"> </w:t>
      </w:r>
      <w:r w:rsidRPr="00F2052D">
        <w:rPr>
          <w:sz w:val="22"/>
          <w:szCs w:val="20"/>
        </w:rPr>
        <w:t>친구를</w:t>
      </w:r>
      <w:r w:rsidRPr="00F2052D">
        <w:rPr>
          <w:sz w:val="22"/>
          <w:szCs w:val="20"/>
        </w:rPr>
        <w:t xml:space="preserve"> </w:t>
      </w:r>
      <w:r w:rsidRPr="00F2052D">
        <w:rPr>
          <w:sz w:val="22"/>
          <w:szCs w:val="20"/>
        </w:rPr>
        <w:t>위한</w:t>
      </w:r>
      <w:r w:rsidRPr="00F2052D">
        <w:rPr>
          <w:sz w:val="22"/>
          <w:szCs w:val="20"/>
        </w:rPr>
        <w:t xml:space="preserve"> </w:t>
      </w:r>
      <w:r w:rsidRPr="00F2052D">
        <w:rPr>
          <w:sz w:val="22"/>
          <w:szCs w:val="20"/>
        </w:rPr>
        <w:t>용기</w:t>
      </w:r>
      <w:r w:rsidRPr="00F2052D">
        <w:rPr>
          <w:sz w:val="22"/>
          <w:szCs w:val="20"/>
        </w:rPr>
        <w:t xml:space="preserve"> (</w:t>
      </w:r>
      <w:r w:rsidRPr="00F2052D">
        <w:rPr>
          <w:sz w:val="22"/>
          <w:szCs w:val="20"/>
        </w:rPr>
        <w:t>창세기</w:t>
      </w:r>
      <w:r w:rsidRPr="00F2052D">
        <w:rPr>
          <w:sz w:val="22"/>
          <w:szCs w:val="20"/>
        </w:rPr>
        <w:t xml:space="preserve"> 14:13-16) </w:t>
      </w:r>
      <w:r w:rsidRPr="00F2052D">
        <w:rPr>
          <w:sz w:val="22"/>
          <w:szCs w:val="20"/>
        </w:rPr>
        <w:t>바이블</w:t>
      </w:r>
      <w:r w:rsidRPr="00F2052D">
        <w:rPr>
          <w:sz w:val="22"/>
          <w:szCs w:val="20"/>
        </w:rPr>
        <w:t xml:space="preserve"> </w:t>
      </w:r>
      <w:r w:rsidRPr="00F2052D">
        <w:rPr>
          <w:sz w:val="22"/>
          <w:szCs w:val="20"/>
        </w:rPr>
        <w:t>스터디</w:t>
      </w:r>
      <w:r w:rsidRPr="00F2052D">
        <w:rPr>
          <w:sz w:val="22"/>
          <w:szCs w:val="20"/>
        </w:rPr>
        <w:t xml:space="preserve"> </w:t>
      </w:r>
    </w:p>
    <w:p w14:paraId="60521613" w14:textId="77777777" w:rsidR="00F2052D" w:rsidRPr="00F2052D" w:rsidRDefault="00F2052D" w:rsidP="00F2052D">
      <w:pPr>
        <w:pStyle w:val="NormalWeb"/>
        <w:rPr>
          <w:sz w:val="18"/>
          <w:szCs w:val="18"/>
        </w:rPr>
      </w:pPr>
      <w:r w:rsidRPr="00F2052D">
        <w:rPr>
          <w:rFonts w:ascii="Batang" w:eastAsia="Batang" w:hAnsi="Batang" w:cs="Batang" w:hint="eastAsia"/>
          <w:sz w:val="18"/>
          <w:szCs w:val="18"/>
        </w:rPr>
        <w:t>안녕하세요</w:t>
      </w:r>
      <w:r w:rsidRPr="00F2052D">
        <w:rPr>
          <w:sz w:val="18"/>
          <w:szCs w:val="18"/>
        </w:rPr>
        <w:t xml:space="preserve">! </w:t>
      </w:r>
      <w:r w:rsidRPr="00F2052D">
        <w:rPr>
          <w:rFonts w:ascii="Batang" w:eastAsia="Batang" w:hAnsi="Batang" w:cs="Batang" w:hint="eastAsia"/>
          <w:sz w:val="18"/>
          <w:szCs w:val="18"/>
        </w:rPr>
        <w:t>오늘은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성경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속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아브라함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이야기를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통해</w:t>
      </w:r>
      <w:r w:rsidRPr="00F2052D">
        <w:rPr>
          <w:sz w:val="18"/>
          <w:szCs w:val="18"/>
        </w:rPr>
        <w:t xml:space="preserve"> '</w:t>
      </w:r>
      <w:r w:rsidRPr="00F2052D">
        <w:rPr>
          <w:rFonts w:ascii="Batang" w:eastAsia="Batang" w:hAnsi="Batang" w:cs="Batang" w:hint="eastAsia"/>
          <w:sz w:val="18"/>
          <w:szCs w:val="18"/>
        </w:rPr>
        <w:t>잃어버린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것을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되찾는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용기</w:t>
      </w:r>
      <w:r w:rsidRPr="00F2052D">
        <w:rPr>
          <w:sz w:val="18"/>
          <w:szCs w:val="18"/>
        </w:rPr>
        <w:t>'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에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대해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함께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깊이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생각해보는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시간을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가질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거예요</w:t>
      </w:r>
      <w:r w:rsidRPr="00F2052D">
        <w:rPr>
          <w:sz w:val="18"/>
          <w:szCs w:val="18"/>
        </w:rPr>
        <w:t xml:space="preserve">. </w:t>
      </w:r>
      <w:r w:rsidRPr="00F2052D">
        <w:rPr>
          <w:rFonts w:ascii="Batang" w:eastAsia="Batang" w:hAnsi="Batang" w:cs="Batang" w:hint="eastAsia"/>
          <w:sz w:val="18"/>
          <w:szCs w:val="18"/>
        </w:rPr>
        <w:t>우리가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삶에서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겪는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어려움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속에서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하나님이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어떻게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우리를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돕고</w:t>
      </w:r>
      <w:r w:rsidRPr="00F2052D">
        <w:rPr>
          <w:sz w:val="18"/>
          <w:szCs w:val="18"/>
        </w:rPr>
        <w:t xml:space="preserve">, </w:t>
      </w:r>
      <w:r w:rsidRPr="00F2052D">
        <w:rPr>
          <w:rFonts w:ascii="Batang" w:eastAsia="Batang" w:hAnsi="Batang" w:cs="Batang" w:hint="eastAsia"/>
          <w:sz w:val="18"/>
          <w:szCs w:val="18"/>
        </w:rPr>
        <w:t>우리가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어떤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마음을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가져야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하는지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함께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찾아봐요</w:t>
      </w:r>
      <w:r w:rsidRPr="00F2052D">
        <w:rPr>
          <w:sz w:val="18"/>
          <w:szCs w:val="18"/>
        </w:rPr>
        <w:t>!</w:t>
      </w:r>
    </w:p>
    <w:p w14:paraId="4825CF50" w14:textId="77777777" w:rsidR="00F2052D" w:rsidRPr="00F2052D" w:rsidRDefault="007D7854" w:rsidP="00F2052D">
      <w:pPr>
        <w:rPr>
          <w:sz w:val="21"/>
          <w:szCs w:val="21"/>
        </w:rPr>
      </w:pPr>
      <w:r w:rsidRPr="007D7854">
        <w:rPr>
          <w:noProof/>
          <w:sz w:val="21"/>
          <w:szCs w:val="21"/>
        </w:rPr>
        <w:pict w14:anchorId="6DD42A9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8F05EE" w14:textId="77777777" w:rsidR="00F2052D" w:rsidRPr="00F2052D" w:rsidRDefault="00F2052D" w:rsidP="00F2052D">
      <w:pPr>
        <w:pStyle w:val="Heading3"/>
        <w:rPr>
          <w:sz w:val="24"/>
          <w:szCs w:val="18"/>
        </w:rPr>
      </w:pPr>
      <w:r w:rsidRPr="00F2052D">
        <w:rPr>
          <w:rStyle w:val="Strong"/>
          <w:b w:val="0"/>
          <w:bCs w:val="0"/>
          <w:sz w:val="24"/>
          <w:szCs w:val="18"/>
        </w:rPr>
        <w:t xml:space="preserve">1. </w:t>
      </w:r>
      <w:r w:rsidRPr="00F2052D">
        <w:rPr>
          <w:rStyle w:val="Strong"/>
          <w:rFonts w:asciiTheme="majorEastAsia" w:hAnsiTheme="majorEastAsia"/>
          <w:sz w:val="24"/>
          <w:szCs w:val="18"/>
        </w:rPr>
        <w:t>말씀 읽</w:t>
      </w:r>
      <w:r w:rsidRPr="00F2052D">
        <w:rPr>
          <w:rStyle w:val="Strong"/>
          <w:rFonts w:asciiTheme="majorEastAsia" w:hAnsiTheme="majorEastAsia" w:cs="Batang" w:hint="eastAsia"/>
          <w:sz w:val="24"/>
          <w:szCs w:val="18"/>
        </w:rPr>
        <w:t>기</w:t>
      </w:r>
    </w:p>
    <w:p w14:paraId="22E35B72" w14:textId="77777777" w:rsidR="00F2052D" w:rsidRPr="00F2052D" w:rsidRDefault="00F2052D" w:rsidP="00F2052D">
      <w:pPr>
        <w:pStyle w:val="NormalWeb"/>
        <w:rPr>
          <w:sz w:val="18"/>
          <w:szCs w:val="18"/>
        </w:rPr>
      </w:pPr>
      <w:r w:rsidRPr="00F2052D">
        <w:rPr>
          <w:rStyle w:val="Strong"/>
          <w:rFonts w:ascii="Batang" w:eastAsia="Batang" w:hAnsi="Batang" w:cs="Batang" w:hint="eastAsia"/>
          <w:sz w:val="18"/>
          <w:szCs w:val="18"/>
        </w:rPr>
        <w:t>창세기</w:t>
      </w:r>
      <w:r w:rsidRPr="00F2052D">
        <w:rPr>
          <w:rStyle w:val="Strong"/>
          <w:sz w:val="18"/>
          <w:szCs w:val="18"/>
        </w:rPr>
        <w:t xml:space="preserve"> 14</w:t>
      </w:r>
      <w:r w:rsidRPr="00F2052D">
        <w:rPr>
          <w:rStyle w:val="Strong"/>
          <w:rFonts w:ascii="Batang" w:eastAsia="Batang" w:hAnsi="Batang" w:cs="Batang" w:hint="eastAsia"/>
          <w:sz w:val="18"/>
          <w:szCs w:val="18"/>
        </w:rPr>
        <w:t>장</w:t>
      </w:r>
      <w:r w:rsidRPr="00F2052D">
        <w:rPr>
          <w:rStyle w:val="Strong"/>
          <w:sz w:val="18"/>
          <w:szCs w:val="18"/>
        </w:rPr>
        <w:t xml:space="preserve"> 13</w:t>
      </w:r>
      <w:r w:rsidRPr="00F2052D">
        <w:rPr>
          <w:rStyle w:val="Strong"/>
          <w:rFonts w:ascii="Batang" w:eastAsia="Batang" w:hAnsi="Batang" w:cs="Batang" w:hint="eastAsia"/>
          <w:sz w:val="18"/>
          <w:szCs w:val="18"/>
        </w:rPr>
        <w:t>절</w:t>
      </w:r>
      <w:r w:rsidRPr="00F2052D">
        <w:rPr>
          <w:rStyle w:val="Strong"/>
          <w:sz w:val="18"/>
          <w:szCs w:val="18"/>
        </w:rPr>
        <w:t>-16</w:t>
      </w:r>
      <w:r w:rsidRPr="00F2052D">
        <w:rPr>
          <w:rStyle w:val="Strong"/>
          <w:rFonts w:ascii="Batang" w:eastAsia="Batang" w:hAnsi="Batang" w:cs="Batang" w:hint="eastAsia"/>
          <w:sz w:val="18"/>
          <w:szCs w:val="18"/>
        </w:rPr>
        <w:t>절</w:t>
      </w:r>
      <w:r w:rsidRPr="00F2052D">
        <w:rPr>
          <w:rFonts w:ascii="Batang" w:eastAsia="Batang" w:hAnsi="Batang" w:cs="Batang" w:hint="eastAsia"/>
          <w:sz w:val="18"/>
          <w:szCs w:val="18"/>
        </w:rPr>
        <w:t>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각자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소리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내어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읽어봅시다</w:t>
      </w:r>
      <w:r w:rsidRPr="00F2052D">
        <w:rPr>
          <w:sz w:val="18"/>
          <w:szCs w:val="18"/>
        </w:rPr>
        <w:t>. (</w:t>
      </w:r>
      <w:r w:rsidRPr="00F2052D">
        <w:rPr>
          <w:rFonts w:ascii="Batang" w:eastAsia="Batang" w:hAnsi="Batang" w:cs="Batang" w:hint="eastAsia"/>
          <w:sz w:val="18"/>
          <w:szCs w:val="18"/>
        </w:rPr>
        <w:t>돌아가면서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한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절씩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읽어도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좋아요</w:t>
      </w:r>
      <w:r w:rsidRPr="00F2052D">
        <w:rPr>
          <w:sz w:val="18"/>
          <w:szCs w:val="18"/>
        </w:rPr>
        <w:t>.)</w:t>
      </w:r>
    </w:p>
    <w:p w14:paraId="0737F21E" w14:textId="77777777" w:rsidR="00F2052D" w:rsidRPr="00F2052D" w:rsidRDefault="00F2052D" w:rsidP="00F2052D">
      <w:pPr>
        <w:pStyle w:val="NormalWeb"/>
        <w:rPr>
          <w:sz w:val="18"/>
          <w:szCs w:val="18"/>
        </w:rPr>
      </w:pPr>
      <w:r w:rsidRPr="00F2052D">
        <w:rPr>
          <w:sz w:val="18"/>
          <w:szCs w:val="18"/>
        </w:rPr>
        <w:t xml:space="preserve">14:13 </w:t>
      </w:r>
      <w:r w:rsidRPr="00F2052D">
        <w:rPr>
          <w:rFonts w:ascii="Batang" w:eastAsia="Batang" w:hAnsi="Batang" w:cs="Batang" w:hint="eastAsia"/>
          <w:sz w:val="18"/>
          <w:szCs w:val="18"/>
        </w:rPr>
        <w:t>도망한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자가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와서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히브리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사람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아브람에게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알리니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그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때에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아브람이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아모리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족속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마므레의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상수리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수풀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근처에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거주하였더라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마므레는</w:t>
      </w:r>
      <w:proofErr w:type="spellEnd"/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에스골의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형제요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또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아넬의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형제라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이들은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아브람과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동맹한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사람들이더라</w:t>
      </w:r>
    </w:p>
    <w:p w14:paraId="08502A3D" w14:textId="77777777" w:rsidR="00F2052D" w:rsidRPr="00F2052D" w:rsidRDefault="00F2052D" w:rsidP="00F2052D">
      <w:pPr>
        <w:pStyle w:val="NormalWeb"/>
        <w:rPr>
          <w:sz w:val="18"/>
          <w:szCs w:val="18"/>
        </w:rPr>
      </w:pPr>
      <w:r w:rsidRPr="00F2052D">
        <w:rPr>
          <w:sz w:val="18"/>
          <w:szCs w:val="18"/>
        </w:rPr>
        <w:t xml:space="preserve">14:14 </w:t>
      </w:r>
      <w:r w:rsidRPr="00F2052D">
        <w:rPr>
          <w:rFonts w:ascii="Batang" w:eastAsia="Batang" w:hAnsi="Batang" w:cs="Batang" w:hint="eastAsia"/>
          <w:sz w:val="18"/>
          <w:szCs w:val="18"/>
        </w:rPr>
        <w:t>아브람이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그의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조카가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사로잡혔음을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듣고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집에서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길리고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훈련된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자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삼백십팔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명을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거느리고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단까지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쫓아가서</w:t>
      </w:r>
    </w:p>
    <w:p w14:paraId="067128A0" w14:textId="77777777" w:rsidR="00F2052D" w:rsidRPr="00F2052D" w:rsidRDefault="00F2052D" w:rsidP="00F2052D">
      <w:pPr>
        <w:pStyle w:val="NormalWeb"/>
        <w:rPr>
          <w:sz w:val="18"/>
          <w:szCs w:val="18"/>
        </w:rPr>
      </w:pPr>
      <w:r w:rsidRPr="00F2052D">
        <w:rPr>
          <w:sz w:val="18"/>
          <w:szCs w:val="18"/>
        </w:rPr>
        <w:t xml:space="preserve">14:15 </w:t>
      </w:r>
      <w:r w:rsidRPr="00F2052D">
        <w:rPr>
          <w:rFonts w:ascii="Batang" w:eastAsia="Batang" w:hAnsi="Batang" w:cs="Batang" w:hint="eastAsia"/>
          <w:sz w:val="18"/>
          <w:szCs w:val="18"/>
        </w:rPr>
        <w:t>그와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그의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가신들이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나뉘어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밤에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그들을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쳐부수고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다메섹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왼편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호바까지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쫓아가</w:t>
      </w:r>
    </w:p>
    <w:p w14:paraId="3E303A06" w14:textId="77777777" w:rsidR="00F2052D" w:rsidRPr="00F2052D" w:rsidRDefault="00F2052D" w:rsidP="00F2052D">
      <w:pPr>
        <w:pStyle w:val="NormalWeb"/>
        <w:rPr>
          <w:sz w:val="18"/>
          <w:szCs w:val="18"/>
        </w:rPr>
      </w:pPr>
      <w:r w:rsidRPr="00F2052D">
        <w:rPr>
          <w:sz w:val="18"/>
          <w:szCs w:val="18"/>
        </w:rPr>
        <w:t xml:space="preserve">14:16 </w:t>
      </w:r>
      <w:r w:rsidRPr="00F2052D">
        <w:rPr>
          <w:rFonts w:ascii="Batang" w:eastAsia="Batang" w:hAnsi="Batang" w:cs="Batang" w:hint="eastAsia"/>
          <w:sz w:val="18"/>
          <w:szCs w:val="18"/>
        </w:rPr>
        <w:t>모든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빼앗겼던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재물과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자기의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조카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롯과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그의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재물과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또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부녀와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친척을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다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찾아왔더라</w:t>
      </w:r>
    </w:p>
    <w:p w14:paraId="5B2EBEFC" w14:textId="77777777" w:rsidR="00F2052D" w:rsidRPr="00F2052D" w:rsidRDefault="007D7854" w:rsidP="00F2052D">
      <w:pPr>
        <w:rPr>
          <w:sz w:val="21"/>
          <w:szCs w:val="21"/>
        </w:rPr>
      </w:pPr>
      <w:r w:rsidRPr="007D7854">
        <w:rPr>
          <w:noProof/>
          <w:sz w:val="21"/>
          <w:szCs w:val="21"/>
        </w:rPr>
        <w:pict w14:anchorId="7F73C5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61BC57" w14:textId="77777777" w:rsidR="00F2052D" w:rsidRPr="00F2052D" w:rsidRDefault="00F2052D" w:rsidP="00F2052D">
      <w:pPr>
        <w:pStyle w:val="Heading3"/>
        <w:rPr>
          <w:rFonts w:asciiTheme="majorEastAsia" w:hAnsiTheme="majorEastAsia"/>
          <w:sz w:val="24"/>
          <w:szCs w:val="18"/>
        </w:rPr>
      </w:pPr>
      <w:r w:rsidRPr="00F2052D">
        <w:rPr>
          <w:rStyle w:val="Strong"/>
          <w:rFonts w:asciiTheme="majorEastAsia" w:hAnsiTheme="majorEastAsia"/>
          <w:sz w:val="24"/>
          <w:szCs w:val="18"/>
        </w:rPr>
        <w:t>2. 말씀 속으</w:t>
      </w:r>
      <w:r w:rsidRPr="00F2052D">
        <w:rPr>
          <w:rStyle w:val="Strong"/>
          <w:rFonts w:asciiTheme="majorEastAsia" w:hAnsiTheme="majorEastAsia" w:cs="Batang" w:hint="eastAsia"/>
          <w:sz w:val="24"/>
          <w:szCs w:val="18"/>
        </w:rPr>
        <w:t>로</w:t>
      </w:r>
    </w:p>
    <w:p w14:paraId="5F831392" w14:textId="77777777" w:rsidR="00F2052D" w:rsidRPr="00F2052D" w:rsidRDefault="00F2052D" w:rsidP="00F2052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롯은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왜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전쟁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포로가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되었나요</w:t>
      </w:r>
      <w:r w:rsidRPr="00F2052D">
        <w:rPr>
          <w:rStyle w:val="Strong"/>
          <w:sz w:val="21"/>
          <w:szCs w:val="21"/>
        </w:rPr>
        <w:t>? (12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절을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참고하여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생각해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보세요</w:t>
      </w:r>
      <w:r w:rsidRPr="00F2052D">
        <w:rPr>
          <w:rStyle w:val="Strong"/>
          <w:sz w:val="21"/>
          <w:szCs w:val="21"/>
        </w:rPr>
        <w:t>)</w:t>
      </w:r>
      <w:r w:rsidRPr="00F2052D">
        <w:rPr>
          <w:sz w:val="21"/>
          <w:szCs w:val="21"/>
        </w:rPr>
        <w:t xml:space="preserve"> </w:t>
      </w:r>
    </w:p>
    <w:p w14:paraId="4292AA32" w14:textId="77777777" w:rsidR="00F2052D" w:rsidRPr="00F2052D" w:rsidRDefault="00F2052D" w:rsidP="00F2052D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떠나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어떤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곳으로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갔나요</w:t>
      </w:r>
      <w:r w:rsidRPr="00F2052D">
        <w:rPr>
          <w:sz w:val="21"/>
          <w:szCs w:val="21"/>
        </w:rPr>
        <w:t xml:space="preserve">?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그곳으로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갔을까요</w:t>
      </w:r>
      <w:r w:rsidRPr="00F2052D">
        <w:rPr>
          <w:sz w:val="21"/>
          <w:szCs w:val="21"/>
        </w:rPr>
        <w:t>?</w:t>
      </w:r>
    </w:p>
    <w:p w14:paraId="0F98180F" w14:textId="77777777" w:rsidR="00F2052D" w:rsidRPr="00F2052D" w:rsidRDefault="00F2052D" w:rsidP="00F2052D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선택한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그곳에서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어떤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어려움을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겪게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되었나요</w:t>
      </w:r>
      <w:r w:rsidRPr="00F2052D">
        <w:rPr>
          <w:sz w:val="21"/>
          <w:szCs w:val="21"/>
        </w:rPr>
        <w:t>?</w:t>
      </w:r>
    </w:p>
    <w:p w14:paraId="58DFAD65" w14:textId="77777777" w:rsidR="00F2052D" w:rsidRPr="00F2052D" w:rsidRDefault="00F2052D" w:rsidP="00F2052D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우리는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살면서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어떤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것을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선택할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롯처럼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잘못된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길을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선택할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수도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있을까요</w:t>
      </w:r>
      <w:r w:rsidRPr="00F2052D">
        <w:rPr>
          <w:sz w:val="21"/>
          <w:szCs w:val="21"/>
        </w:rPr>
        <w:t xml:space="preserve">?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그때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어떤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문제가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생길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있을까요</w:t>
      </w:r>
      <w:r w:rsidRPr="00F2052D">
        <w:rPr>
          <w:sz w:val="21"/>
          <w:szCs w:val="21"/>
        </w:rPr>
        <w:t>?</w:t>
      </w:r>
    </w:p>
    <w:p w14:paraId="180BF381" w14:textId="77777777" w:rsidR="00F2052D" w:rsidRPr="00F2052D" w:rsidRDefault="00F2052D" w:rsidP="00F2052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아브라함은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롯이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잡혀갔다는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소식을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듣고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어떻게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행동했나요</w:t>
      </w:r>
      <w:r w:rsidRPr="00F2052D">
        <w:rPr>
          <w:rStyle w:val="Strong"/>
          <w:sz w:val="21"/>
          <w:szCs w:val="21"/>
        </w:rPr>
        <w:t>? (13-14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절</w:t>
      </w:r>
      <w:r w:rsidRPr="00F2052D">
        <w:rPr>
          <w:rStyle w:val="Strong"/>
          <w:sz w:val="21"/>
          <w:szCs w:val="21"/>
        </w:rPr>
        <w:t>)</w:t>
      </w:r>
      <w:r w:rsidRPr="00F2052D">
        <w:rPr>
          <w:sz w:val="21"/>
          <w:szCs w:val="21"/>
        </w:rPr>
        <w:t xml:space="preserve"> </w:t>
      </w:r>
    </w:p>
    <w:p w14:paraId="1D89605A" w14:textId="77777777" w:rsidR="00F2052D" w:rsidRPr="00F2052D" w:rsidRDefault="00F2052D" w:rsidP="00F2052D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떠나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자기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길을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갔는데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잡혀갔다는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소식을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듣고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어떤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마음을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가졌을까요</w:t>
      </w:r>
      <w:r w:rsidRPr="00F2052D">
        <w:rPr>
          <w:sz w:val="21"/>
          <w:szCs w:val="21"/>
        </w:rPr>
        <w:t>?</w:t>
      </w:r>
    </w:p>
    <w:p w14:paraId="3A4210EC" w14:textId="77777777" w:rsidR="00F2052D" w:rsidRPr="00F2052D" w:rsidRDefault="00F2052D" w:rsidP="00F2052D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구하기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위해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어떤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준비를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했나요</w:t>
      </w:r>
      <w:r w:rsidRPr="00F2052D">
        <w:rPr>
          <w:sz w:val="21"/>
          <w:szCs w:val="21"/>
        </w:rPr>
        <w:t>? (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동맹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훈련된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사람</w:t>
      </w:r>
      <w:r w:rsidRPr="00F2052D">
        <w:rPr>
          <w:sz w:val="21"/>
          <w:szCs w:val="21"/>
        </w:rPr>
        <w:t xml:space="preserve"> 318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명</w:t>
      </w:r>
      <w:r w:rsidRPr="00F2052D">
        <w:rPr>
          <w:sz w:val="21"/>
          <w:szCs w:val="21"/>
        </w:rPr>
        <w:t>)</w:t>
      </w:r>
    </w:p>
    <w:p w14:paraId="138FF85E" w14:textId="77777777" w:rsidR="00F2052D" w:rsidRPr="00F2052D" w:rsidRDefault="00F2052D" w:rsidP="00F2052D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sz w:val="21"/>
          <w:szCs w:val="21"/>
        </w:rPr>
        <w:t>318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명은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적은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숫자였을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텐데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무엇을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믿고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용기를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냈을까요</w:t>
      </w:r>
      <w:r w:rsidRPr="00F2052D">
        <w:rPr>
          <w:sz w:val="21"/>
          <w:szCs w:val="21"/>
        </w:rPr>
        <w:t>?</w:t>
      </w:r>
    </w:p>
    <w:p w14:paraId="1537DE55" w14:textId="77777777" w:rsidR="00F2052D" w:rsidRPr="00F2052D" w:rsidRDefault="00F2052D" w:rsidP="00F2052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하나님은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아브라함을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어떻게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도우셨나요</w:t>
      </w:r>
      <w:r w:rsidRPr="00F2052D">
        <w:rPr>
          <w:rStyle w:val="Strong"/>
          <w:sz w:val="21"/>
          <w:szCs w:val="21"/>
        </w:rPr>
        <w:t>? (15-16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절</w:t>
      </w:r>
      <w:r w:rsidRPr="00F2052D">
        <w:rPr>
          <w:rStyle w:val="Strong"/>
          <w:sz w:val="21"/>
          <w:szCs w:val="21"/>
        </w:rPr>
        <w:t>)</w:t>
      </w:r>
      <w:r w:rsidRPr="00F2052D">
        <w:rPr>
          <w:sz w:val="21"/>
          <w:szCs w:val="21"/>
        </w:rPr>
        <w:t xml:space="preserve"> </w:t>
      </w:r>
    </w:p>
    <w:p w14:paraId="1B590E7D" w14:textId="77777777" w:rsidR="00F2052D" w:rsidRPr="00F2052D" w:rsidRDefault="00F2052D" w:rsidP="00F2052D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밤에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적을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기습하고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끈질기게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쫓아가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구하고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모든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것을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되찾아올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있었던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비결은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무엇일까요</w:t>
      </w:r>
      <w:r w:rsidRPr="00F2052D">
        <w:rPr>
          <w:sz w:val="21"/>
          <w:szCs w:val="21"/>
        </w:rPr>
        <w:t>?</w:t>
      </w:r>
    </w:p>
    <w:p w14:paraId="428DA04F" w14:textId="77777777" w:rsidR="00F2052D" w:rsidRPr="00F2052D" w:rsidRDefault="00F2052D" w:rsidP="00F2052D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lastRenderedPageBreak/>
        <w:t>이것이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힘만으로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가능했을까요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아니면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다른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이유가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있었을까요</w:t>
      </w:r>
      <w:r w:rsidRPr="00F2052D">
        <w:rPr>
          <w:sz w:val="21"/>
          <w:szCs w:val="21"/>
        </w:rPr>
        <w:t>?</w:t>
      </w:r>
    </w:p>
    <w:p w14:paraId="4E4BDACE" w14:textId="77777777" w:rsidR="00F2052D" w:rsidRPr="00F2052D" w:rsidRDefault="007D7854" w:rsidP="00F2052D">
      <w:pPr>
        <w:spacing w:after="0"/>
        <w:rPr>
          <w:sz w:val="21"/>
          <w:szCs w:val="21"/>
        </w:rPr>
      </w:pPr>
      <w:r w:rsidRPr="007D7854">
        <w:rPr>
          <w:noProof/>
          <w:sz w:val="21"/>
          <w:szCs w:val="21"/>
        </w:rPr>
        <w:pict w14:anchorId="1774E0E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15DE16" w14:textId="77777777" w:rsidR="00F2052D" w:rsidRPr="00F2052D" w:rsidRDefault="00F2052D" w:rsidP="00F2052D">
      <w:pPr>
        <w:pStyle w:val="Heading3"/>
        <w:rPr>
          <w:rFonts w:asciiTheme="majorEastAsia" w:hAnsiTheme="majorEastAsia"/>
          <w:sz w:val="24"/>
          <w:szCs w:val="18"/>
        </w:rPr>
      </w:pPr>
      <w:r w:rsidRPr="00F2052D">
        <w:rPr>
          <w:rStyle w:val="Strong"/>
          <w:rFonts w:asciiTheme="majorEastAsia" w:hAnsiTheme="majorEastAsia"/>
          <w:sz w:val="24"/>
          <w:szCs w:val="18"/>
        </w:rPr>
        <w:t>3. 삶에 적용하</w:t>
      </w:r>
      <w:r w:rsidRPr="00F2052D">
        <w:rPr>
          <w:rStyle w:val="Strong"/>
          <w:rFonts w:asciiTheme="majorEastAsia" w:hAnsiTheme="majorEastAsia" w:cs="Batang" w:hint="eastAsia"/>
          <w:sz w:val="24"/>
          <w:szCs w:val="18"/>
        </w:rPr>
        <w:t>기</w:t>
      </w:r>
    </w:p>
    <w:p w14:paraId="14F5D640" w14:textId="77777777" w:rsidR="00F2052D" w:rsidRPr="00F2052D" w:rsidRDefault="00F2052D" w:rsidP="00F2052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사랑하는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마음</w:t>
      </w:r>
      <w:r w:rsidRPr="00F2052D">
        <w:rPr>
          <w:rStyle w:val="Strong"/>
          <w:sz w:val="21"/>
          <w:szCs w:val="21"/>
        </w:rPr>
        <w:t>:</w:t>
      </w:r>
      <w:r w:rsidRPr="00F2052D">
        <w:rPr>
          <w:sz w:val="21"/>
          <w:szCs w:val="21"/>
        </w:rPr>
        <w:t xml:space="preserve"> </w:t>
      </w:r>
    </w:p>
    <w:p w14:paraId="36290A13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롯에게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배신당했을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수도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있지만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여전히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롯을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사랑하는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마음으로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구했습니다</w:t>
      </w:r>
      <w:r w:rsidRPr="00F2052D">
        <w:rPr>
          <w:sz w:val="21"/>
          <w:szCs w:val="21"/>
        </w:rPr>
        <w:t>.</w:t>
      </w:r>
    </w:p>
    <w:p w14:paraId="5F7456EA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여러분은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누군가에게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서운하거나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미운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마음이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적이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있나요</w:t>
      </w:r>
      <w:r w:rsidRPr="00F2052D">
        <w:rPr>
          <w:sz w:val="21"/>
          <w:szCs w:val="21"/>
        </w:rPr>
        <w:t xml:space="preserve">?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그때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어떻게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행동했나요</w:t>
      </w:r>
      <w:r w:rsidRPr="00F2052D">
        <w:rPr>
          <w:sz w:val="21"/>
          <w:szCs w:val="21"/>
        </w:rPr>
        <w:t>?</w:t>
      </w:r>
    </w:p>
    <w:p w14:paraId="0D372AF3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만약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그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친구나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가족이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어려움에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처했을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때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아브라함처럼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사랑하는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마음으로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다가가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도와줄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있을까요</w:t>
      </w:r>
      <w:r w:rsidRPr="00F2052D">
        <w:rPr>
          <w:sz w:val="21"/>
          <w:szCs w:val="21"/>
        </w:rPr>
        <w:t xml:space="preserve">?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그렇게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해야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할까요</w:t>
      </w:r>
      <w:r w:rsidRPr="00F2052D">
        <w:rPr>
          <w:sz w:val="21"/>
          <w:szCs w:val="21"/>
        </w:rPr>
        <w:t>?</w:t>
      </w:r>
    </w:p>
    <w:p w14:paraId="18775AE3" w14:textId="77777777" w:rsidR="00F2052D" w:rsidRPr="00F2052D" w:rsidRDefault="00F2052D" w:rsidP="00F2052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용기</w:t>
      </w:r>
      <w:r w:rsidRPr="00F2052D">
        <w:rPr>
          <w:rStyle w:val="Strong"/>
          <w:sz w:val="21"/>
          <w:szCs w:val="21"/>
        </w:rPr>
        <w:t>:</w:t>
      </w:r>
      <w:r w:rsidRPr="00F2052D">
        <w:rPr>
          <w:sz w:val="21"/>
          <w:szCs w:val="21"/>
        </w:rPr>
        <w:t xml:space="preserve"> </w:t>
      </w:r>
    </w:p>
    <w:p w14:paraId="35E66931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적은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수로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강한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적을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만났지만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용기를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냈습니다</w:t>
      </w:r>
      <w:r w:rsidRPr="00F2052D">
        <w:rPr>
          <w:sz w:val="21"/>
          <w:szCs w:val="21"/>
        </w:rPr>
        <w:t>.</w:t>
      </w:r>
    </w:p>
    <w:p w14:paraId="635E5584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여러분은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학교생활이나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집에서</w:t>
      </w:r>
      <w:r w:rsidRPr="00F2052D">
        <w:rPr>
          <w:sz w:val="21"/>
          <w:szCs w:val="21"/>
        </w:rPr>
        <w:t xml:space="preserve"> '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이건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너무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어려워서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못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해</w:t>
      </w:r>
      <w:r w:rsidRPr="00F2052D">
        <w:rPr>
          <w:sz w:val="21"/>
          <w:szCs w:val="21"/>
        </w:rPr>
        <w:t xml:space="preserve">'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또는</w:t>
      </w:r>
      <w:r w:rsidRPr="00F2052D">
        <w:rPr>
          <w:sz w:val="21"/>
          <w:szCs w:val="21"/>
        </w:rPr>
        <w:t xml:space="preserve"> '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이건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하면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안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것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같아</w:t>
      </w:r>
      <w:r w:rsidRPr="00F2052D">
        <w:rPr>
          <w:sz w:val="21"/>
          <w:szCs w:val="21"/>
        </w:rPr>
        <w:t>'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라고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생각했던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적이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있나요</w:t>
      </w:r>
      <w:r w:rsidRPr="00F2052D">
        <w:rPr>
          <w:sz w:val="21"/>
          <w:szCs w:val="21"/>
        </w:rPr>
        <w:t>?</w:t>
      </w:r>
    </w:p>
    <w:p w14:paraId="35038531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어려운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상황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앞에서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하나님이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함께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하심을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믿고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용기를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내어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도전해야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일이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있다면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무엇일까요</w:t>
      </w:r>
      <w:r w:rsidRPr="00F2052D">
        <w:rPr>
          <w:sz w:val="21"/>
          <w:szCs w:val="21"/>
        </w:rPr>
        <w:t xml:space="preserve">?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예를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들어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친구가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잘못된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길로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갈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바른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것을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말해주는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용기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같은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것이요</w:t>
      </w:r>
      <w:r w:rsidRPr="00F2052D">
        <w:rPr>
          <w:sz w:val="21"/>
          <w:szCs w:val="21"/>
        </w:rPr>
        <w:t>.</w:t>
      </w:r>
    </w:p>
    <w:p w14:paraId="63197347" w14:textId="77777777" w:rsidR="00F2052D" w:rsidRPr="00F2052D" w:rsidRDefault="00F2052D" w:rsidP="00F2052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하나님은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우리를</w:t>
      </w:r>
      <w:r w:rsidRPr="00F2052D">
        <w:rPr>
          <w:rStyle w:val="Strong"/>
          <w:sz w:val="21"/>
          <w:szCs w:val="21"/>
        </w:rPr>
        <w:t xml:space="preserve"> </w:t>
      </w:r>
      <w:r w:rsidRPr="00F2052D">
        <w:rPr>
          <w:rStyle w:val="Strong"/>
          <w:rFonts w:ascii="Malgun Gothic" w:eastAsia="Malgun Gothic" w:hAnsi="Malgun Gothic" w:cs="Malgun Gothic" w:hint="eastAsia"/>
          <w:sz w:val="21"/>
          <w:szCs w:val="21"/>
        </w:rPr>
        <w:t>도우세요</w:t>
      </w:r>
      <w:r w:rsidRPr="00F2052D">
        <w:rPr>
          <w:rStyle w:val="Strong"/>
          <w:sz w:val="21"/>
          <w:szCs w:val="21"/>
        </w:rPr>
        <w:t>:</w:t>
      </w:r>
      <w:r w:rsidRPr="00F2052D">
        <w:rPr>
          <w:sz w:val="21"/>
          <w:szCs w:val="21"/>
        </w:rPr>
        <w:t xml:space="preserve"> </w:t>
      </w:r>
    </w:p>
    <w:p w14:paraId="626859C3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아브라함이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믿음으로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행동했을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때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하나님이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도우셔서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큰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승리를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얻었습니다</w:t>
      </w:r>
      <w:r w:rsidRPr="00F2052D">
        <w:rPr>
          <w:sz w:val="21"/>
          <w:szCs w:val="21"/>
        </w:rPr>
        <w:t>.</w:t>
      </w:r>
    </w:p>
    <w:p w14:paraId="5848680D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여러분은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혼자서는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없다고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생각하지만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하나님이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도와주시면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것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같은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일이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있나요</w:t>
      </w:r>
      <w:r w:rsidRPr="00F2052D">
        <w:rPr>
          <w:sz w:val="21"/>
          <w:szCs w:val="21"/>
        </w:rPr>
        <w:t>?</w:t>
      </w:r>
    </w:p>
    <w:p w14:paraId="6CCCAF3C" w14:textId="77777777" w:rsidR="00F2052D" w:rsidRPr="00F2052D" w:rsidRDefault="00F2052D" w:rsidP="00F2052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어떤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어려운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일이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생길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때</w:t>
      </w:r>
      <w:r w:rsidRPr="00F2052D">
        <w:rPr>
          <w:sz w:val="21"/>
          <w:szCs w:val="21"/>
        </w:rPr>
        <w:t xml:space="preserve">,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하나님께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도움을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구하고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믿음으로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나아간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경험이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있다면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나누어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주세요</w:t>
      </w:r>
      <w:r w:rsidRPr="00F2052D">
        <w:rPr>
          <w:sz w:val="21"/>
          <w:szCs w:val="21"/>
        </w:rPr>
        <w:t xml:space="preserve">.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어떤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결과가</w:t>
      </w:r>
      <w:r w:rsidRPr="00F2052D">
        <w:rPr>
          <w:sz w:val="21"/>
          <w:szCs w:val="21"/>
        </w:rPr>
        <w:t xml:space="preserve"> </w:t>
      </w:r>
      <w:r w:rsidRPr="00F2052D">
        <w:rPr>
          <w:rFonts w:ascii="Malgun Gothic" w:eastAsia="Malgun Gothic" w:hAnsi="Malgun Gothic" w:cs="Malgun Gothic" w:hint="eastAsia"/>
          <w:sz w:val="21"/>
          <w:szCs w:val="21"/>
        </w:rPr>
        <w:t>있었나요</w:t>
      </w:r>
      <w:r w:rsidRPr="00F2052D">
        <w:rPr>
          <w:sz w:val="21"/>
          <w:szCs w:val="21"/>
        </w:rPr>
        <w:t>?</w:t>
      </w:r>
    </w:p>
    <w:p w14:paraId="036B7BF3" w14:textId="77777777" w:rsidR="00F2052D" w:rsidRPr="00F2052D" w:rsidRDefault="007D7854" w:rsidP="00F2052D">
      <w:pPr>
        <w:spacing w:after="0"/>
        <w:rPr>
          <w:sz w:val="21"/>
          <w:szCs w:val="21"/>
        </w:rPr>
      </w:pPr>
      <w:r w:rsidRPr="007D7854">
        <w:rPr>
          <w:noProof/>
          <w:sz w:val="21"/>
          <w:szCs w:val="21"/>
        </w:rPr>
        <w:pict w14:anchorId="79E525F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D7EC303" w14:textId="77777777" w:rsidR="00F2052D" w:rsidRPr="00F2052D" w:rsidRDefault="00F2052D" w:rsidP="00F2052D">
      <w:pPr>
        <w:pStyle w:val="Heading3"/>
        <w:rPr>
          <w:sz w:val="24"/>
          <w:szCs w:val="18"/>
        </w:rPr>
      </w:pPr>
      <w:r w:rsidRPr="00F2052D">
        <w:rPr>
          <w:rStyle w:val="Strong"/>
          <w:b w:val="0"/>
          <w:bCs w:val="0"/>
          <w:sz w:val="24"/>
          <w:szCs w:val="18"/>
        </w:rPr>
        <w:t xml:space="preserve">4. </w:t>
      </w:r>
      <w:r w:rsidRPr="00F2052D">
        <w:rPr>
          <w:rStyle w:val="Strong"/>
          <w:b w:val="0"/>
          <w:bCs w:val="0"/>
          <w:sz w:val="24"/>
          <w:szCs w:val="18"/>
        </w:rPr>
        <w:t>함께</w:t>
      </w:r>
      <w:r w:rsidRPr="00F2052D">
        <w:rPr>
          <w:rStyle w:val="Strong"/>
          <w:b w:val="0"/>
          <w:bCs w:val="0"/>
          <w:sz w:val="24"/>
          <w:szCs w:val="18"/>
        </w:rPr>
        <w:t xml:space="preserve"> </w:t>
      </w:r>
      <w:r w:rsidRPr="00F2052D">
        <w:rPr>
          <w:rStyle w:val="Strong"/>
          <w:b w:val="0"/>
          <w:bCs w:val="0"/>
          <w:sz w:val="24"/>
          <w:szCs w:val="18"/>
        </w:rPr>
        <w:t>기도하</w:t>
      </w:r>
      <w:r w:rsidRPr="00F2052D">
        <w:rPr>
          <w:rStyle w:val="Strong"/>
          <w:rFonts w:ascii="Batang" w:eastAsia="Batang" w:hAnsi="Batang" w:cs="Batang" w:hint="eastAsia"/>
          <w:b w:val="0"/>
          <w:bCs w:val="0"/>
          <w:sz w:val="24"/>
          <w:szCs w:val="18"/>
        </w:rPr>
        <w:t>기</w:t>
      </w:r>
    </w:p>
    <w:p w14:paraId="130C2A9A" w14:textId="77777777" w:rsidR="00F2052D" w:rsidRPr="00F2052D" w:rsidRDefault="00F2052D" w:rsidP="00F2052D">
      <w:pPr>
        <w:pStyle w:val="NormalWeb"/>
        <w:rPr>
          <w:sz w:val="18"/>
          <w:szCs w:val="18"/>
        </w:rPr>
      </w:pPr>
      <w:r w:rsidRPr="00F2052D">
        <w:rPr>
          <w:rFonts w:ascii="Batang" w:eastAsia="Batang" w:hAnsi="Batang" w:cs="Batang" w:hint="eastAsia"/>
          <w:sz w:val="18"/>
          <w:szCs w:val="18"/>
        </w:rPr>
        <w:t>오늘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아브라함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이야기를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통해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배운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것들을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마음에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새기며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함께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기도해요</w:t>
      </w:r>
      <w:r w:rsidRPr="00F2052D">
        <w:rPr>
          <w:sz w:val="18"/>
          <w:szCs w:val="18"/>
        </w:rPr>
        <w:t>.</w:t>
      </w:r>
    </w:p>
    <w:p w14:paraId="58B0643D" w14:textId="6CD2D97B" w:rsidR="001701B1" w:rsidRPr="00F2052D" w:rsidRDefault="00F2052D" w:rsidP="00F2052D">
      <w:pPr>
        <w:pStyle w:val="NormalWeb"/>
        <w:rPr>
          <w:rFonts w:hint="eastAsia"/>
          <w:sz w:val="18"/>
          <w:szCs w:val="18"/>
        </w:rPr>
      </w:pPr>
      <w:r w:rsidRPr="00F2052D">
        <w:rPr>
          <w:rStyle w:val="Strong"/>
          <w:rFonts w:ascii="Batang" w:eastAsia="Batang" w:hAnsi="Batang" w:cs="Batang" w:hint="eastAsia"/>
          <w:sz w:val="18"/>
          <w:szCs w:val="18"/>
        </w:rPr>
        <w:t>기도</w:t>
      </w:r>
      <w:r w:rsidRPr="00F2052D">
        <w:rPr>
          <w:rStyle w:val="Strong"/>
          <w:sz w:val="18"/>
          <w:szCs w:val="18"/>
        </w:rPr>
        <w:t>: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사랑하는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하나님</w:t>
      </w:r>
      <w:r w:rsidRPr="00F2052D">
        <w:rPr>
          <w:sz w:val="18"/>
          <w:szCs w:val="18"/>
        </w:rPr>
        <w:t xml:space="preserve">, </w:t>
      </w:r>
      <w:r w:rsidRPr="00F2052D">
        <w:rPr>
          <w:rFonts w:ascii="Batang" w:eastAsia="Batang" w:hAnsi="Batang" w:cs="Batang" w:hint="eastAsia"/>
          <w:sz w:val="18"/>
          <w:szCs w:val="18"/>
        </w:rPr>
        <w:t>오늘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아브라함의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이야기를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통해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사랑하는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마음과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용기</w:t>
      </w:r>
      <w:r w:rsidRPr="00F2052D">
        <w:rPr>
          <w:sz w:val="18"/>
          <w:szCs w:val="18"/>
        </w:rPr>
        <w:t xml:space="preserve">, </w:t>
      </w:r>
      <w:r w:rsidRPr="00F2052D">
        <w:rPr>
          <w:rFonts w:ascii="Batang" w:eastAsia="Batang" w:hAnsi="Batang" w:cs="Batang" w:hint="eastAsia"/>
          <w:sz w:val="18"/>
          <w:szCs w:val="18"/>
        </w:rPr>
        <w:t>그리고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주님께서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우리를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도우신다는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것을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알게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해주셔서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감사합니다</w:t>
      </w:r>
      <w:r w:rsidRPr="00F2052D">
        <w:rPr>
          <w:sz w:val="18"/>
          <w:szCs w:val="18"/>
        </w:rPr>
        <w:t xml:space="preserve">. </w:t>
      </w:r>
      <w:r w:rsidRPr="00F2052D">
        <w:rPr>
          <w:rFonts w:ascii="Batang" w:eastAsia="Batang" w:hAnsi="Batang" w:cs="Batang" w:hint="eastAsia"/>
          <w:sz w:val="18"/>
          <w:szCs w:val="18"/>
        </w:rPr>
        <w:t>저희가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롯처럼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잘못된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선택으로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어려움에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빠질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때에도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주님께서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끝까지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저희를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사랑하시고</w:t>
      </w:r>
      <w:r w:rsidRPr="00F2052D">
        <w:rPr>
          <w:sz w:val="18"/>
          <w:szCs w:val="18"/>
        </w:rPr>
        <w:t xml:space="preserve">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구원해주심을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믿습니다</w:t>
      </w:r>
      <w:r w:rsidRPr="00F2052D">
        <w:rPr>
          <w:sz w:val="18"/>
          <w:szCs w:val="18"/>
        </w:rPr>
        <w:t xml:space="preserve">. </w:t>
      </w:r>
      <w:proofErr w:type="spellStart"/>
      <w:r w:rsidRPr="00F2052D">
        <w:rPr>
          <w:rFonts w:ascii="Batang" w:eastAsia="Batang" w:hAnsi="Batang" w:cs="Batang" w:hint="eastAsia"/>
          <w:sz w:val="18"/>
          <w:szCs w:val="18"/>
        </w:rPr>
        <w:t>저희에게도</w:t>
      </w:r>
      <w:proofErr w:type="spellEnd"/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아브라함처럼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사랑하는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마음과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용기를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주세요</w:t>
      </w:r>
      <w:r w:rsidRPr="00F2052D">
        <w:rPr>
          <w:sz w:val="18"/>
          <w:szCs w:val="18"/>
        </w:rPr>
        <w:t xml:space="preserve">. </w:t>
      </w:r>
      <w:r w:rsidRPr="00F2052D">
        <w:rPr>
          <w:rFonts w:ascii="Batang" w:eastAsia="Batang" w:hAnsi="Batang" w:cs="Batang" w:hint="eastAsia"/>
          <w:sz w:val="18"/>
          <w:szCs w:val="18"/>
        </w:rPr>
        <w:t>어떤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어려운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일이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생길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때에도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주님을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의지하고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믿음으로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행동하게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해주세요</w:t>
      </w:r>
      <w:r w:rsidRPr="00F2052D">
        <w:rPr>
          <w:sz w:val="18"/>
          <w:szCs w:val="18"/>
        </w:rPr>
        <w:t xml:space="preserve">. </w:t>
      </w:r>
      <w:r w:rsidRPr="00F2052D">
        <w:rPr>
          <w:rFonts w:ascii="Batang" w:eastAsia="Batang" w:hAnsi="Batang" w:cs="Batang" w:hint="eastAsia"/>
          <w:sz w:val="18"/>
          <w:szCs w:val="18"/>
        </w:rPr>
        <w:t>예수님의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이름으로</w:t>
      </w:r>
      <w:r w:rsidRPr="00F2052D">
        <w:rPr>
          <w:sz w:val="18"/>
          <w:szCs w:val="18"/>
        </w:rPr>
        <w:t xml:space="preserve"> </w:t>
      </w:r>
      <w:r w:rsidRPr="00F2052D">
        <w:rPr>
          <w:rFonts w:ascii="Batang" w:eastAsia="Batang" w:hAnsi="Batang" w:cs="Batang" w:hint="eastAsia"/>
          <w:sz w:val="18"/>
          <w:szCs w:val="18"/>
        </w:rPr>
        <w:t>기도합니다</w:t>
      </w:r>
      <w:r w:rsidRPr="00F2052D">
        <w:rPr>
          <w:sz w:val="18"/>
          <w:szCs w:val="18"/>
        </w:rPr>
        <w:t xml:space="preserve">. </w:t>
      </w:r>
      <w:r w:rsidRPr="00F2052D">
        <w:rPr>
          <w:rFonts w:ascii="Batang" w:eastAsia="Batang" w:hAnsi="Batang" w:cs="Batang" w:hint="eastAsia"/>
          <w:sz w:val="18"/>
          <w:szCs w:val="18"/>
        </w:rPr>
        <w:t>아멘</w:t>
      </w:r>
      <w:r w:rsidRPr="00F2052D">
        <w:rPr>
          <w:sz w:val="18"/>
          <w:szCs w:val="18"/>
        </w:rPr>
        <w:t>.</w:t>
      </w:r>
    </w:p>
    <w:sectPr w:rsidR="001701B1" w:rsidRPr="00F2052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27B03" w14:textId="77777777" w:rsidR="007D7854" w:rsidRDefault="007D7854">
      <w:r>
        <w:separator/>
      </w:r>
    </w:p>
    <w:p w14:paraId="2035FD0E" w14:textId="77777777" w:rsidR="007D7854" w:rsidRDefault="007D7854"/>
  </w:endnote>
  <w:endnote w:type="continuationSeparator" w:id="0">
    <w:p w14:paraId="0DE8451B" w14:textId="77777777" w:rsidR="007D7854" w:rsidRDefault="007D7854">
      <w:r>
        <w:continuationSeparator/>
      </w:r>
    </w:p>
    <w:p w14:paraId="22AFCA4B" w14:textId="77777777" w:rsidR="007D7854" w:rsidRDefault="007D7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C74EE" w14:textId="77777777" w:rsidR="001701B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883FF" w14:textId="77777777" w:rsidR="007D7854" w:rsidRDefault="007D7854">
      <w:r>
        <w:separator/>
      </w:r>
    </w:p>
    <w:p w14:paraId="28FCC227" w14:textId="77777777" w:rsidR="007D7854" w:rsidRDefault="007D7854"/>
  </w:footnote>
  <w:footnote w:type="continuationSeparator" w:id="0">
    <w:p w14:paraId="3BCD3E9C" w14:textId="77777777" w:rsidR="007D7854" w:rsidRDefault="007D7854">
      <w:r>
        <w:continuationSeparator/>
      </w:r>
    </w:p>
    <w:p w14:paraId="4BE7C30F" w14:textId="77777777" w:rsidR="007D7854" w:rsidRDefault="007D78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B0DEA"/>
    <w:multiLevelType w:val="multilevel"/>
    <w:tmpl w:val="EB2C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57AF1"/>
    <w:multiLevelType w:val="multilevel"/>
    <w:tmpl w:val="6C0E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3341">
    <w:abstractNumId w:val="1"/>
  </w:num>
  <w:num w:numId="2" w16cid:durableId="1020743752">
    <w:abstractNumId w:val="0"/>
  </w:num>
  <w:num w:numId="3" w16cid:durableId="828791410">
    <w:abstractNumId w:val="2"/>
  </w:num>
  <w:num w:numId="4" w16cid:durableId="704795258">
    <w:abstractNumId w:val="4"/>
  </w:num>
  <w:num w:numId="5" w16cid:durableId="1337229127">
    <w:abstractNumId w:val="5"/>
  </w:num>
  <w:num w:numId="6" w16cid:durableId="1581862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2D"/>
    <w:rsid w:val="001701B1"/>
    <w:rsid w:val="007D7854"/>
    <w:rsid w:val="00BA54C1"/>
    <w:rsid w:val="00F2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08A3F"/>
  <w15:chartTrackingRefBased/>
  <w15:docId w15:val="{B8BCBF6D-F25E-2547-838B-8D3E1F16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2024/Library/Containers/com.microsoft.Word/Data/Library/Application%20Support/Microsoft/Office/16.0/DTS/en-US%7b4D5B7013-D291-2E4B-BF06-7654F706A13D%7d/%7bB91D105F-BFFA-9846-B177-81D31765896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Apple2024</dc:creator>
  <cp:keywords/>
  <dc:description/>
  <cp:lastModifiedBy>Kim Moses Jin Hyung</cp:lastModifiedBy>
  <cp:revision>1</cp:revision>
  <dcterms:created xsi:type="dcterms:W3CDTF">2025-07-21T06:50:00Z</dcterms:created>
  <dcterms:modified xsi:type="dcterms:W3CDTF">2025-07-21T06:53:00Z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